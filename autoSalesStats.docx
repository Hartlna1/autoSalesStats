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2655"/>
        <w:gridCol w:w="2770"/>
        <w:gridCol w:w="3110"/>
        <w:gridCol w:w="3026"/>
      </w:tblGrid>
      <w:tr w:rsidR="00B41A7C" w:rsidTr="007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6" w:type="dxa"/>
            <w:gridSpan w:val="5"/>
          </w:tcPr>
          <w:p w:rsidR="00B41A7C" w:rsidRDefault="00B41A7C" w:rsidP="00815E2C">
            <w:pPr>
              <w:jc w:val="center"/>
            </w:pPr>
            <w:r>
              <w:t>IPO and Data Dictionary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rPr>
                <w:color w:val="FFFFFF" w:themeColor="background1"/>
              </w:rPr>
            </w:pPr>
            <w:r w:rsidRPr="00B41A7C">
              <w:rPr>
                <w:color w:val="FFFFFF" w:themeColor="background1"/>
              </w:rPr>
              <w:t>Variable/Constant name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77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3110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Processing</w:t>
            </w:r>
          </w:p>
        </w:tc>
        <w:tc>
          <w:tcPr>
            <w:tcW w:w="3026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B41A7C" w:rsidRPr="00B41A7C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41A7C">
              <w:rPr>
                <w:b/>
                <w:color w:val="FFFFFF" w:themeColor="background1"/>
              </w:rPr>
              <w:t>Output</w:t>
            </w: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BR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line break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"&lt;br /&gt;"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ES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space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 "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rPr>
                <w:b w:val="0"/>
              </w:rPr>
            </w:pPr>
            <w:r>
              <w:rPr>
                <w:b w:val="0"/>
              </w:rPr>
              <w:t>LE</w:t>
            </w:r>
          </w:p>
        </w:tc>
        <w:tc>
          <w:tcPr>
            <w:tcW w:w="2655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 end</w:t>
            </w:r>
          </w:p>
        </w:tc>
        <w:tc>
          <w:tcPr>
            <w:tcW w:w="277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3267C7" w:rsidRDefault="00B41A7C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"."</w:t>
            </w:r>
          </w:p>
        </w:tc>
        <w:tc>
          <w:tcPr>
            <w:tcW w:w="3110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  <w:bottom w:val="single" w:sz="8" w:space="0" w:color="9F8AB9" w:themeColor="accent4" w:themeTint="BF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quarterOne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4B568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 1 sales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 1 sales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quarterTwo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4B568D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Quarter 2 sales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 2 sales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quarterThree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4B568D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 3 sales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 3 sales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quaterFour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Quarter 4 sales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 4 sales</w:t>
            </w: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B41A7C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sales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= quarterOne + quarterTwo + quarterThree + quarterFour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9C3760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</w:tr>
      <w:tr w:rsidR="00B41A7C" w:rsidTr="00B41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average</w:t>
            </w:r>
          </w:p>
        </w:tc>
        <w:tc>
          <w:tcPr>
            <w:tcW w:w="2655" w:type="dxa"/>
            <w:tcBorders>
              <w:right w:val="single" w:sz="4" w:space="0" w:color="auto"/>
            </w:tcBorders>
          </w:tcPr>
          <w:p w:rsidR="00B41A7C" w:rsidRPr="00040B37" w:rsidRDefault="009C3760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average sale per quarter</w:t>
            </w:r>
          </w:p>
        </w:tc>
        <w:tc>
          <w:tcPr>
            <w:tcW w:w="277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B41A7C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0" w:type="dxa"/>
            <w:tcBorders>
              <w:left w:val="single" w:sz="4" w:space="0" w:color="auto"/>
              <w:right w:val="single" w:sz="4" w:space="0" w:color="auto"/>
            </w:tcBorders>
          </w:tcPr>
          <w:p w:rsidR="00B41A7C" w:rsidRPr="00040B37" w:rsidRDefault="009C3760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average = total / 4</w:t>
            </w:r>
          </w:p>
        </w:tc>
        <w:tc>
          <w:tcPr>
            <w:tcW w:w="3026" w:type="dxa"/>
            <w:tcBorders>
              <w:left w:val="single" w:sz="4" w:space="0" w:color="auto"/>
            </w:tcBorders>
          </w:tcPr>
          <w:p w:rsidR="00B41A7C" w:rsidRPr="00040B37" w:rsidRDefault="009C3760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average</w:t>
            </w:r>
          </w:p>
        </w:tc>
      </w:tr>
    </w:tbl>
    <w:p w:rsidR="00F74101" w:rsidRDefault="00F74101"/>
    <w:p w:rsidR="00A11C7D" w:rsidRDefault="00A11C7D">
      <w:pPr>
        <w:sectPr w:rsidR="00A11C7D" w:rsidSect="00815E2C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268" w:type="dxa"/>
        <w:tblInd w:w="-5022" w:type="dxa"/>
        <w:tblLook w:val="04A0" w:firstRow="1" w:lastRow="0" w:firstColumn="1" w:lastColumn="0" w:noHBand="0" w:noVBand="1"/>
      </w:tblPr>
      <w:tblGrid>
        <w:gridCol w:w="2268"/>
      </w:tblGrid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Date:</w:t>
            </w:r>
          </w:p>
        </w:tc>
      </w:tr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Description:</w:t>
            </w:r>
          </w:p>
        </w:tc>
      </w:tr>
    </w:tbl>
    <w:p w:rsidR="00A11C7D" w:rsidRDefault="00A11C7D" w:rsidP="00A11C7D">
      <w:pPr>
        <w:sectPr w:rsidR="00A11C7D" w:rsidSect="00A11C7D">
          <w:type w:val="continuous"/>
          <w:pgSz w:w="15840" w:h="12240" w:orient="landscape"/>
          <w:pgMar w:top="720" w:right="720" w:bottom="720" w:left="720" w:header="720" w:footer="720" w:gutter="0"/>
          <w:cols w:num="2" w:space="720" w:equalWidth="0">
            <w:col w:w="4320" w:space="720"/>
            <w:col w:w="9360"/>
          </w:cols>
          <w:docGrid w:linePitch="360"/>
        </w:sectPr>
      </w:pPr>
    </w:p>
    <w:tbl>
      <w:tblPr>
        <w:tblStyle w:val="MediumShading1-Accent4"/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348"/>
      </w:tblGrid>
      <w:tr w:rsidR="00046E66" w:rsidTr="0004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Default="00046E66" w:rsidP="004C43D5">
            <w:pPr>
              <w:jc w:val="center"/>
            </w:pPr>
            <w:r>
              <w:lastRenderedPageBreak/>
              <w:t>Coding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//Programmer: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Nanette K. Hartley, Ph. D.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//Language: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 Name:</w:t>
            </w:r>
          </w:p>
        </w:tc>
        <w:tc>
          <w:tcPr>
            <w:tcW w:w="4224" w:type="pct"/>
          </w:tcPr>
          <w:p w:rsidR="00A11C7D" w:rsidRDefault="00694AE1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autoSalesStats.js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//Date:</w:t>
            </w:r>
          </w:p>
        </w:tc>
        <w:tc>
          <w:tcPr>
            <w:tcW w:w="4224" w:type="pct"/>
          </w:tcPr>
          <w:p w:rsidR="00A11C7D" w:rsidRDefault="004C43D5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"M/d/yyyy"  \* MERGEFORMAT </w:instrText>
            </w:r>
            <w:r>
              <w:fldChar w:fldCharType="separate"/>
            </w:r>
            <w:r w:rsidR="004B568D">
              <w:rPr>
                <w:noProof/>
              </w:rPr>
              <w:t>10/8/2013</w:t>
            </w:r>
            <w:r>
              <w:fldChar w:fldCharType="end"/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//Description:</w:t>
            </w:r>
          </w:p>
        </w:tc>
        <w:tc>
          <w:tcPr>
            <w:tcW w:w="4224" w:type="pct"/>
          </w:tcPr>
          <w:p w:rsidR="00A11C7D" w:rsidRDefault="00694AE1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total of quarterly sales, then computes the quarterly average of those sales.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//Declaration of variables and constants</w:t>
            </w:r>
          </w:p>
        </w:tc>
      </w:tr>
      <w:tr w:rsidR="00B41A7C" w:rsidTr="00B4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B41A7C" w:rsidRDefault="00AD22A1" w:rsidP="00046E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 name = 0 or ES;</w:t>
            </w:r>
          </w:p>
          <w:p w:rsidR="00694AE1" w:rsidRDefault="00694AE1" w:rsidP="00046E66">
            <w:r>
              <w:rPr>
                <w:b w:val="0"/>
                <w:bCs w:val="0"/>
              </w:rPr>
              <w:t>see above.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//Program Heading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Pr="00583F14" w:rsidRDefault="00694AE1" w:rsidP="00A11C7D">
            <w:pPr>
              <w:rPr>
                <w:b w:val="0"/>
              </w:rPr>
            </w:pPr>
            <w:r>
              <w:rPr>
                <w:b w:val="0"/>
              </w:rPr>
              <w:t>document.write("Welcome to</w:t>
            </w:r>
            <w:r w:rsidR="00DF3228">
              <w:rPr>
                <w:b w:val="0"/>
              </w:rPr>
              <w:t>"</w:t>
            </w:r>
            <w:r>
              <w:rPr>
                <w:b w:val="0"/>
              </w:rPr>
              <w:t xml:space="preserve"> + ES + NAME</w:t>
            </w:r>
            <w:bookmarkStart w:id="0" w:name="_GoBack"/>
            <w:bookmarkEnd w:id="0"/>
            <w:r>
              <w:rPr>
                <w:b w:val="0"/>
              </w:rPr>
              <w:t xml:space="preserve"> + "!" + ES + ES + "This program will calculate the yearly total sales and the average quarterly sales from the sales per quarter." + BR + BR</w:t>
            </w:r>
            <w:r w:rsidR="00DF3228">
              <w:rPr>
                <w:b w:val="0"/>
              </w:rPr>
              <w:t>);</w:t>
            </w:r>
          </w:p>
        </w:tc>
      </w:tr>
      <w:tr w:rsidR="00A11C7D" w:rsidTr="004C4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//Requesting Input</w:t>
            </w:r>
          </w:p>
        </w:tc>
      </w:tr>
      <w:tr w:rsidR="00AD22A1" w:rsidRPr="004C43D5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Default="00DF3228" w:rsidP="00A11C7D">
            <w:pPr>
              <w:rPr>
                <w:b w:val="0"/>
              </w:rPr>
            </w:pPr>
            <w:r>
              <w:rPr>
                <w:b w:val="0"/>
              </w:rPr>
              <w:t>= prompt(" ");</w:t>
            </w:r>
          </w:p>
          <w:p w:rsidR="00DF3228" w:rsidRPr="00DF3228" w:rsidRDefault="00DF3228" w:rsidP="00A11C7D">
            <w:pPr>
              <w:rPr>
                <w:b w:val="0"/>
              </w:rPr>
            </w:pPr>
            <w:r>
              <w:rPr>
                <w:b w:val="0"/>
              </w:rPr>
              <w:t>parse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//Processing</w:t>
            </w:r>
          </w:p>
        </w:tc>
      </w:tr>
      <w:tr w:rsidR="00AD22A1" w:rsidTr="00AD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D22A1" w:rsidRPr="00583F14" w:rsidRDefault="00AD22A1" w:rsidP="00A11C7D">
            <w:pPr>
              <w:rPr>
                <w:b w:val="0"/>
              </w:rPr>
            </w:pP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//Required Ou</w:t>
            </w:r>
            <w:r w:rsidR="005B6F91">
              <w:t>t</w:t>
            </w:r>
            <w:r>
              <w:t>put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Pr="00583F14" w:rsidRDefault="00DF3228" w:rsidP="00A11C7D">
            <w:pPr>
              <w:rPr>
                <w:b w:val="0"/>
              </w:rPr>
            </w:pPr>
            <w:r>
              <w:rPr>
                <w:b w:val="0"/>
              </w:rPr>
              <w:t>document.write(" ");</w:t>
            </w:r>
          </w:p>
        </w:tc>
      </w:tr>
      <w:tr w:rsidR="002C0AEB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2C0AEB" w:rsidRDefault="002C0AEB" w:rsidP="00A11C7D">
            <w:r w:rsidRPr="002C0AEB">
              <w:t>//Thank the user and end program</w:t>
            </w:r>
          </w:p>
        </w:tc>
      </w:tr>
      <w:tr w:rsidR="002C0AEB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583F14" w:rsidRDefault="00DF3228" w:rsidP="00A11C7D">
            <w:pPr>
              <w:rPr>
                <w:b w:val="0"/>
              </w:rPr>
            </w:pPr>
            <w:r>
              <w:rPr>
                <w:b w:val="0"/>
              </w:rPr>
              <w:lastRenderedPageBreak/>
              <w:t>document.write(" ");</w:t>
            </w:r>
          </w:p>
        </w:tc>
      </w:tr>
    </w:tbl>
    <w:p w:rsidR="00A11C7D" w:rsidRDefault="00A11C7D" w:rsidP="00A11C7D">
      <w:pPr>
        <w:spacing w:line="240" w:lineRule="auto"/>
      </w:pPr>
    </w:p>
    <w:sectPr w:rsidR="00A11C7D" w:rsidSect="00A11C7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41A" w:rsidRDefault="004F741A" w:rsidP="000F7188">
      <w:pPr>
        <w:spacing w:after="0" w:line="240" w:lineRule="auto"/>
      </w:pPr>
      <w:r>
        <w:separator/>
      </w:r>
    </w:p>
  </w:endnote>
  <w:endnote w:type="continuationSeparator" w:id="0">
    <w:p w:rsidR="004F741A" w:rsidRDefault="004F741A" w:rsidP="000F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2E" w:rsidRPr="000F7188" w:rsidRDefault="0083102E" w:rsidP="000F7188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FILENAME   \* MERGEFORMAT </w:instrText>
    </w:r>
    <w:r>
      <w:rPr>
        <w:b/>
      </w:rPr>
      <w:fldChar w:fldCharType="separate"/>
    </w:r>
    <w:r w:rsidR="004B568D">
      <w:rPr>
        <w:b/>
        <w:noProof/>
      </w:rPr>
      <w:t>Document4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41A" w:rsidRDefault="004F741A" w:rsidP="000F7188">
      <w:pPr>
        <w:spacing w:after="0" w:line="240" w:lineRule="auto"/>
      </w:pPr>
      <w:r>
        <w:separator/>
      </w:r>
    </w:p>
  </w:footnote>
  <w:footnote w:type="continuationSeparator" w:id="0">
    <w:p w:rsidR="004F741A" w:rsidRDefault="004F741A" w:rsidP="000F7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8D"/>
    <w:rsid w:val="000051AC"/>
    <w:rsid w:val="00040B37"/>
    <w:rsid w:val="00046E66"/>
    <w:rsid w:val="000558C9"/>
    <w:rsid w:val="0006291A"/>
    <w:rsid w:val="000A32CD"/>
    <w:rsid w:val="000A6D7B"/>
    <w:rsid w:val="000B4041"/>
    <w:rsid w:val="000F7188"/>
    <w:rsid w:val="00110723"/>
    <w:rsid w:val="00176EDB"/>
    <w:rsid w:val="0019424A"/>
    <w:rsid w:val="001B17B2"/>
    <w:rsid w:val="00294141"/>
    <w:rsid w:val="002A4479"/>
    <w:rsid w:val="002B1110"/>
    <w:rsid w:val="002C0AEB"/>
    <w:rsid w:val="002E0198"/>
    <w:rsid w:val="002F7426"/>
    <w:rsid w:val="00331F1B"/>
    <w:rsid w:val="0035437D"/>
    <w:rsid w:val="003661D0"/>
    <w:rsid w:val="00391FCF"/>
    <w:rsid w:val="00393AD4"/>
    <w:rsid w:val="004A1AFE"/>
    <w:rsid w:val="004B2DCA"/>
    <w:rsid w:val="004B568D"/>
    <w:rsid w:val="004C43D5"/>
    <w:rsid w:val="004D48CB"/>
    <w:rsid w:val="004F741A"/>
    <w:rsid w:val="0050070F"/>
    <w:rsid w:val="00536E3F"/>
    <w:rsid w:val="00544222"/>
    <w:rsid w:val="00583F14"/>
    <w:rsid w:val="005A291E"/>
    <w:rsid w:val="005B6F91"/>
    <w:rsid w:val="00602A50"/>
    <w:rsid w:val="00610282"/>
    <w:rsid w:val="00633D17"/>
    <w:rsid w:val="006341BF"/>
    <w:rsid w:val="00660257"/>
    <w:rsid w:val="00674388"/>
    <w:rsid w:val="006775AB"/>
    <w:rsid w:val="00694AE1"/>
    <w:rsid w:val="006A4E20"/>
    <w:rsid w:val="006B467A"/>
    <w:rsid w:val="00761E7C"/>
    <w:rsid w:val="007B18AE"/>
    <w:rsid w:val="00815E2C"/>
    <w:rsid w:val="0083005F"/>
    <w:rsid w:val="0083102E"/>
    <w:rsid w:val="00932F01"/>
    <w:rsid w:val="009375FC"/>
    <w:rsid w:val="009C3760"/>
    <w:rsid w:val="009D0D3D"/>
    <w:rsid w:val="00A11C7D"/>
    <w:rsid w:val="00A26B8E"/>
    <w:rsid w:val="00AB35AE"/>
    <w:rsid w:val="00AD22A1"/>
    <w:rsid w:val="00B41A7C"/>
    <w:rsid w:val="00B55041"/>
    <w:rsid w:val="00BB5880"/>
    <w:rsid w:val="00C43A5E"/>
    <w:rsid w:val="00C77020"/>
    <w:rsid w:val="00C81B7D"/>
    <w:rsid w:val="00C8414B"/>
    <w:rsid w:val="00C94B56"/>
    <w:rsid w:val="00D45C61"/>
    <w:rsid w:val="00DF3228"/>
    <w:rsid w:val="00E53708"/>
    <w:rsid w:val="00EB2058"/>
    <w:rsid w:val="00EE522C"/>
    <w:rsid w:val="00F17758"/>
    <w:rsid w:val="00F20DA3"/>
    <w:rsid w:val="00F30F78"/>
    <w:rsid w:val="00F74101"/>
    <w:rsid w:val="00F96642"/>
    <w:rsid w:val="00FD5C90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ette\AppData\Roaming\Microsoft\Templates\IPO%20and%20program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F0757-4169-4EB5-A228-A7D3BEA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 and program design</Template>
  <TotalTime>12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Hartley</dc:creator>
  <cp:lastModifiedBy>Nanette Hartley</cp:lastModifiedBy>
  <cp:revision>4</cp:revision>
  <dcterms:created xsi:type="dcterms:W3CDTF">2013-10-08T20:07:00Z</dcterms:created>
  <dcterms:modified xsi:type="dcterms:W3CDTF">2013-10-08T20:18:00Z</dcterms:modified>
</cp:coreProperties>
</file>